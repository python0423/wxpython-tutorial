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5DFD3" w:themeColor="accent4" w:themeTint="33"/>
  <w:body>
    <w:p w:rsidR="00E8567D" w:rsidRDefault="00AC3AAB" w:rsidP="00AC3AAB">
      <w:pPr>
        <w:pStyle w:val="10"/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基本部件</w:t>
      </w:r>
    </w:p>
    <w:p w:rsidR="00E8567D" w:rsidRDefault="00E8567D" w:rsidP="00E8567D">
      <w:pPr>
        <w:pStyle w:val="2"/>
        <w:ind w:firstLine="161"/>
        <w:rPr>
          <w:rFonts w:hint="eastAsia"/>
        </w:rPr>
      </w:pPr>
      <w:r>
        <w:rPr>
          <w:rFonts w:hint="eastAsia"/>
        </w:rPr>
        <w:t>这是一个标题二</w:t>
      </w:r>
      <w:bookmarkStart w:id="0" w:name="_GoBack"/>
      <w:bookmarkEnd w:id="0"/>
    </w:p>
    <w:p w:rsidR="00E8567D" w:rsidRDefault="00E8567D" w:rsidP="00E8567D">
      <w:pPr>
        <w:pStyle w:val="3"/>
        <w:ind w:firstLine="150"/>
        <w:rPr>
          <w:rFonts w:hint="eastAsia"/>
        </w:rPr>
      </w:pPr>
      <w:r>
        <w:rPr>
          <w:rFonts w:hint="eastAsia"/>
        </w:rPr>
        <w:t>这是标题三</w:t>
      </w:r>
    </w:p>
    <w:p w:rsidR="0044731D" w:rsidRDefault="00E8567D" w:rsidP="00E8567D">
      <w:pPr>
        <w:ind w:firstLine="420"/>
        <w:rPr>
          <w:rFonts w:hint="eastAsia"/>
        </w:rPr>
      </w:pPr>
      <w:r>
        <w:rPr>
          <w:rFonts w:hint="eastAsia"/>
        </w:rPr>
        <w:t>这是正文</w:t>
      </w:r>
      <w:r w:rsidR="0044731D">
        <w:br w:type="page"/>
      </w:r>
    </w:p>
    <w:p w:rsidR="0044731D" w:rsidRDefault="0044731D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44731D" w:rsidRPr="0044731D" w:rsidRDefault="0044731D" w:rsidP="0044731D">
      <w:pPr>
        <w:pStyle w:val="a0"/>
        <w:numPr>
          <w:ilvl w:val="0"/>
          <w:numId w:val="0"/>
        </w:numPr>
        <w:ind w:left="704"/>
      </w:pPr>
    </w:p>
    <w:sectPr w:rsidR="0044731D" w:rsidRPr="0044731D" w:rsidSect="00E85A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</w:font>
  <w:font w:name="华文中宋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E8567D" w:rsidRPr="00E8567D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5pt;height:11.1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8E1627"/>
    <w:rsid w:val="00AC3AAB"/>
    <w:rsid w:val="00B178EA"/>
    <w:rsid w:val="00BB2C86"/>
    <w:rsid w:val="00C156C9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112938-3D53-4AB1-9A42-BC6B2DCE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</TotalTime>
  <Pages>3</Pages>
  <Words>5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GTAV</cp:lastModifiedBy>
  <cp:revision>5</cp:revision>
  <dcterms:created xsi:type="dcterms:W3CDTF">2017-09-03T05:59:00Z</dcterms:created>
  <dcterms:modified xsi:type="dcterms:W3CDTF">2017-09-03T06:13:00Z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